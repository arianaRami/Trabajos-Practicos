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6CD1" w:rsidRDefault="00546CD1">
      <w:pPr>
        <w:rPr>
          <w:rFonts w:hint="eastAsia"/>
        </w:rPr>
      </w:pPr>
    </w:p>
    <w:p w:rsidR="00546CD1" w:rsidRDefault="00000000">
      <w:pPr>
        <w:jc w:val="center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  <w:u w:val="single"/>
        </w:rPr>
        <w:t>Práctica de Relaciones entre Tablas (Cardinalidad)</w:t>
      </w:r>
    </w:p>
    <w:p w:rsidR="00546CD1" w:rsidRDefault="00546CD1">
      <w:pPr>
        <w:rPr>
          <w:rFonts w:hint="eastAsia"/>
        </w:rPr>
      </w:pPr>
    </w:p>
    <w:p w:rsidR="00546CD1" w:rsidRDefault="00546CD1">
      <w:pPr>
        <w:rPr>
          <w:rFonts w:hint="eastAsia"/>
        </w:rPr>
      </w:pP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En cada ejercicio, identificar clave principal, clave foránea, cardinalidad y modelar el diagrama de esquema de como quedarían las tablas.</w:t>
      </w:r>
    </w:p>
    <w:p w:rsidR="00546CD1" w:rsidRDefault="00546CD1">
      <w:pPr>
        <w:rPr>
          <w:rFonts w:ascii="Arial" w:hAnsi="Arial"/>
          <w:sz w:val="20"/>
        </w:rPr>
      </w:pP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1-Para un negocio de Artículos para el Hogar se desea diseñar el modelo de Base de Datos según las siguientes consideraciones:</w:t>
      </w: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Cada Producto pertenece a un Rubro.</w:t>
      </w:r>
    </w:p>
    <w:p w:rsidR="00546CD1" w:rsidRDefault="00546CD1">
      <w:pPr>
        <w:rPr>
          <w:rFonts w:hint="eastAsia"/>
        </w:rPr>
      </w:pPr>
    </w:p>
    <w:p w:rsidR="00546CD1" w:rsidRDefault="00546CD1">
      <w:pPr>
        <w:rPr>
          <w:rFonts w:hint="eastAsia"/>
        </w:rPr>
      </w:pPr>
    </w:p>
    <w:tbl>
      <w:tblPr>
        <w:tblW w:w="9974" w:type="dxa"/>
        <w:tblInd w:w="-3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2"/>
        <w:gridCol w:w="1700"/>
        <w:gridCol w:w="1512"/>
        <w:gridCol w:w="865"/>
        <w:gridCol w:w="339"/>
        <w:gridCol w:w="2321"/>
        <w:gridCol w:w="1925"/>
      </w:tblGrid>
      <w:tr w:rsidR="00546CD1">
        <w:trPr>
          <w:trHeight w:val="256"/>
        </w:trPr>
        <w:tc>
          <w:tcPr>
            <w:tcW w:w="45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PRODUCTOS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4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RUBROS</w:t>
            </w:r>
          </w:p>
        </w:tc>
      </w:tr>
      <w:tr w:rsidR="00546CD1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PRECIO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</w:tr>
      <w:tr w:rsidR="00546CD1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AS234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Martillo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245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ferretería</w:t>
            </w:r>
          </w:p>
        </w:tc>
      </w:tr>
      <w:tr w:rsidR="00546CD1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MB444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Horno eléctrico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6700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electrodomésticos</w:t>
            </w:r>
          </w:p>
        </w:tc>
      </w:tr>
      <w:tr w:rsidR="00546CD1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RT5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Colchón inflable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3500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camping</w:t>
            </w:r>
          </w:p>
        </w:tc>
      </w:tr>
      <w:tr w:rsidR="00546CD1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RE33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Carpa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12000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</w:tr>
    </w:tbl>
    <w:p w:rsidR="00546CD1" w:rsidRDefault="00546CD1">
      <w:pPr>
        <w:rPr>
          <w:rFonts w:hint="eastAsia"/>
        </w:rPr>
      </w:pPr>
    </w:p>
    <w:p w:rsidR="00546CD1" w:rsidRDefault="00003FF8">
      <w:pPr>
        <w:rPr>
          <w:rFonts w:hint="eastAsia"/>
        </w:rPr>
      </w:pPr>
      <w:r w:rsidRPr="00003FF8">
        <w:rPr>
          <w:highlight w:val="yellow"/>
        </w:rPr>
        <w:t xml:space="preserve">Respuesta: </w:t>
      </w:r>
      <w:r>
        <w:rPr>
          <w:highlight w:val="yellow"/>
        </w:rPr>
        <w:t xml:space="preserve">Cardinalidad </w:t>
      </w:r>
      <w:r w:rsidRPr="00003FF8">
        <w:rPr>
          <w:highlight w:val="yellow"/>
        </w:rPr>
        <w:t>(1,</w:t>
      </w:r>
      <w:proofErr w:type="gramStart"/>
      <w:r w:rsidRPr="00003FF8">
        <w:rPr>
          <w:highlight w:val="yellow"/>
          <w:u w:val="single"/>
        </w:rPr>
        <w:t>1</w:t>
      </w:r>
      <w:r w:rsidRPr="00003FF8">
        <w:rPr>
          <w:highlight w:val="yellow"/>
        </w:rPr>
        <w:t>)(</w:t>
      </w:r>
      <w:proofErr w:type="gramEnd"/>
      <w:r w:rsidRPr="00003FF8">
        <w:rPr>
          <w:highlight w:val="yellow"/>
        </w:rPr>
        <w:t>1,</w:t>
      </w:r>
      <w:r w:rsidRPr="00003FF8">
        <w:rPr>
          <w:highlight w:val="yellow"/>
          <w:u w:val="single"/>
        </w:rPr>
        <w:t>N</w:t>
      </w:r>
      <w:r w:rsidRPr="00003FF8">
        <w:rPr>
          <w:highlight w:val="yellow"/>
        </w:rPr>
        <w:t xml:space="preserve">) </w:t>
      </w:r>
      <w:r w:rsidRPr="00003FF8">
        <w:rPr>
          <w:highlight w:val="yellow"/>
        </w:rPr>
        <w:sym w:font="Wingdings" w:char="F0E0"/>
      </w:r>
      <w:r w:rsidRPr="00003FF8">
        <w:rPr>
          <w:highlight w:val="yellow"/>
        </w:rPr>
        <w:t xml:space="preserve"> (1,N)</w:t>
      </w:r>
    </w:p>
    <w:tbl>
      <w:tblPr>
        <w:tblpPr w:leftFromText="141" w:rightFromText="141" w:vertAnchor="text" w:horzAnchor="margin" w:tblpY="121"/>
        <w:tblW w:w="5671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2"/>
        <w:gridCol w:w="1987"/>
        <w:gridCol w:w="1276"/>
        <w:gridCol w:w="1276"/>
      </w:tblGrid>
      <w:tr w:rsidR="00003FF8" w:rsidTr="00003FF8">
        <w:trPr>
          <w:trHeight w:val="256"/>
        </w:trPr>
        <w:tc>
          <w:tcPr>
            <w:tcW w:w="43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PRODUCTOS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FK</w:t>
            </w:r>
          </w:p>
        </w:tc>
      </w:tr>
      <w:tr w:rsidR="00003FF8" w:rsidTr="00C269C0">
        <w:trPr>
          <w:trHeight w:val="256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PRECIO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CODIGO</w:t>
            </w:r>
          </w:p>
        </w:tc>
      </w:tr>
      <w:tr w:rsidR="00003FF8" w:rsidTr="00C269C0">
        <w:trPr>
          <w:trHeight w:val="256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AS234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Martillo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245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003FF8" w:rsidTr="00C269C0">
        <w:trPr>
          <w:trHeight w:val="256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MB444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Horno eléctrico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6700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003FF8" w:rsidTr="00C269C0">
        <w:trPr>
          <w:trHeight w:val="256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RT5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Colchón inflable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3500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003FF8" w:rsidTr="00C269C0">
        <w:trPr>
          <w:trHeight w:val="288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RE33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Carpa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12000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</w:tbl>
    <w:p w:rsidR="00003FF8" w:rsidRDefault="00003FF8">
      <w:pPr>
        <w:rPr>
          <w:rFonts w:hint="eastAsia"/>
        </w:rPr>
      </w:pPr>
    </w:p>
    <w:p w:rsidR="00003FF8" w:rsidRDefault="00003FF8">
      <w:pPr>
        <w:rPr>
          <w:rFonts w:hint="eastAsia"/>
        </w:rPr>
      </w:pPr>
    </w:p>
    <w:p w:rsidR="00003FF8" w:rsidRDefault="00003FF8">
      <w:pPr>
        <w:rPr>
          <w:rFonts w:hint="eastAsia"/>
        </w:rPr>
      </w:pPr>
    </w:p>
    <w:p w:rsidR="00003FF8" w:rsidRDefault="00003FF8">
      <w:pPr>
        <w:rPr>
          <w:rFonts w:ascii="Arial" w:hAnsi="Arial"/>
          <w:sz w:val="20"/>
        </w:rPr>
      </w:pPr>
    </w:p>
    <w:p w:rsidR="00003FF8" w:rsidRDefault="00003FF8">
      <w:pPr>
        <w:rPr>
          <w:rFonts w:ascii="Arial" w:hAnsi="Arial"/>
          <w:sz w:val="20"/>
        </w:rPr>
      </w:pPr>
    </w:p>
    <w:p w:rsidR="00003FF8" w:rsidRDefault="00003FF8">
      <w:pPr>
        <w:rPr>
          <w:rFonts w:ascii="Arial" w:hAnsi="Arial"/>
          <w:sz w:val="20"/>
        </w:rPr>
      </w:pPr>
    </w:p>
    <w:p w:rsidR="00003FF8" w:rsidRDefault="00003FF8">
      <w:pPr>
        <w:rPr>
          <w:rFonts w:ascii="Arial" w:hAnsi="Arial"/>
          <w:sz w:val="20"/>
        </w:rPr>
      </w:pPr>
    </w:p>
    <w:p w:rsidR="00003FF8" w:rsidRDefault="00003FF8">
      <w:pPr>
        <w:rPr>
          <w:rFonts w:ascii="Arial" w:hAnsi="Arial"/>
          <w:sz w:val="20"/>
        </w:rPr>
      </w:pPr>
    </w:p>
    <w:p w:rsidR="007C3270" w:rsidRDefault="007C3270">
      <w:pPr>
        <w:rPr>
          <w:rFonts w:ascii="Arial" w:hAnsi="Arial"/>
          <w:sz w:val="20"/>
        </w:rPr>
      </w:pP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C3270" w:rsidTr="007C3270">
        <w:tc>
          <w:tcPr>
            <w:tcW w:w="1555" w:type="dxa"/>
          </w:tcPr>
          <w:p w:rsidR="007C3270" w:rsidRDefault="007C3270" w:rsidP="007C327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Productos</w:t>
            </w:r>
          </w:p>
        </w:tc>
      </w:tr>
      <w:tr w:rsidR="007C3270" w:rsidTr="007C3270">
        <w:tc>
          <w:tcPr>
            <w:tcW w:w="1555" w:type="dxa"/>
          </w:tcPr>
          <w:p w:rsidR="007C3270" w:rsidRDefault="007C3270" w:rsidP="007C327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ITEM </w:t>
            </w:r>
          </w:p>
        </w:tc>
      </w:tr>
      <w:tr w:rsidR="007C3270" w:rsidTr="007C3270">
        <w:tc>
          <w:tcPr>
            <w:tcW w:w="1555" w:type="dxa"/>
          </w:tcPr>
          <w:p w:rsidR="007C3270" w:rsidRDefault="007C3270" w:rsidP="007C327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Descripción</w:t>
            </w:r>
          </w:p>
        </w:tc>
      </w:tr>
      <w:tr w:rsidR="007C3270" w:rsidTr="007C3270">
        <w:tc>
          <w:tcPr>
            <w:tcW w:w="1555" w:type="dxa"/>
          </w:tcPr>
          <w:p w:rsidR="007C3270" w:rsidRDefault="007C3270" w:rsidP="007C327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Precio</w:t>
            </w:r>
          </w:p>
        </w:tc>
      </w:tr>
      <w:tr w:rsidR="007C3270" w:rsidTr="007C3270">
        <w:tc>
          <w:tcPr>
            <w:tcW w:w="1555" w:type="dxa"/>
          </w:tcPr>
          <w:p w:rsidR="007C3270" w:rsidRDefault="007C3270" w:rsidP="007C327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FK</w:t>
            </w: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C3270" w:rsidTr="007C3270">
        <w:tc>
          <w:tcPr>
            <w:tcW w:w="1555" w:type="dxa"/>
          </w:tcPr>
          <w:p w:rsidR="007C3270" w:rsidRDefault="007C3270" w:rsidP="007C327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Rubros</w:t>
            </w:r>
          </w:p>
        </w:tc>
      </w:tr>
      <w:tr w:rsidR="007C3270" w:rsidTr="007C3270">
        <w:tc>
          <w:tcPr>
            <w:tcW w:w="1555" w:type="dxa"/>
          </w:tcPr>
          <w:p w:rsidR="007C3270" w:rsidRDefault="007C3270" w:rsidP="007C327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</w:t>
            </w:r>
          </w:p>
        </w:tc>
      </w:tr>
      <w:tr w:rsidR="007C3270" w:rsidTr="007C3270">
        <w:tc>
          <w:tcPr>
            <w:tcW w:w="1555" w:type="dxa"/>
          </w:tcPr>
          <w:p w:rsidR="007C3270" w:rsidRDefault="007C3270" w:rsidP="007C327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Descripción</w:t>
            </w:r>
          </w:p>
        </w:tc>
      </w:tr>
    </w:tbl>
    <w:p w:rsidR="007C3270" w:rsidRDefault="007C327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</w:t>
      </w:r>
    </w:p>
    <w:p w:rsidR="007C3270" w:rsidRDefault="007C3270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1193377</wp:posOffset>
                </wp:positionH>
                <wp:positionV relativeFrom="paragraph">
                  <wp:posOffset>142240</wp:posOffset>
                </wp:positionV>
                <wp:extent cx="1608666" cy="448733"/>
                <wp:effectExtent l="38100" t="0" r="10795" b="104140"/>
                <wp:wrapNone/>
                <wp:docPr id="1104485088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666" cy="4487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179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" o:spid="_x0000_s1026" type="#_x0000_t34" style="position:absolute;margin-left:93.95pt;margin-top:11.2pt;width:126.65pt;height:35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rjxAEAAMoDAAAOAAAAZHJzL2Uyb0RvYy54bWysU8mO2zAMvRfoPwi6N3aSgRsYceaQ6XIo&#10;2kGXD1AkKhaqDZIa239fSk48RbdD0QshS3yPfI/0/n40mlwgROVsR9ermhKw3Allzx398vn1ix0l&#10;MTErmHYWOjpBpPeH58/2g29h43qnBQSCJDa2g+9on5JvqyryHgyLK+fB4qN0wbCEn+FcicAGZDe6&#10;2tR1Uw0uCB8chxjx9mF+pIfCLyXw9EHKCInojmJvqcRQ4inH6rBn7Tkw3yt+bYP9QxeGKYtFF6oH&#10;lhj5FtQvVEbx4KKTacWdqZyUikPRgGrW9U9qPvXMQ9GC5kS/2BT/Hy1/fznax4A2DD620T+GrGKU&#10;wRCplX+LMy26sFMyFtumxTYYE+F4uW7qXdM0lHB8u7vbvdxus6/VzJP5fIjpDThD8qGjJ7Dp6KzF&#10;6biwLfzs8i6mGXRLzkBtc0xM6VdWkDR5XKEUFLNnDdcaOaV6ar6c0qRhhn8ESZTAJjelTNkrOOpA&#10;Lgw3QnxdLyyYmSFSab2A6r+DrrkZBmXXFuBs2h+rLdmlorNpARplXfhd1TTeWpVz/k31rDXLPjkx&#10;lVEWO3Bhygyuy5038sfvAn/6BQ/fAQAA//8DAFBLAwQUAAYACAAAACEAApxKheIAAAAJAQAADwAA&#10;AGRycy9kb3ducmV2LnhtbEyPQUvDQBCF74L/YRnBS7GbxKBtzKYUQQ8eCo0KetsmYxLMzqbZbbP1&#10;13c86fExH+99k6+C6cURR9dZUhDPIxBIla07ahS8vT7dLEA4r6nWvSVUcEIHq+LyItdZbSfa4rH0&#10;jeAScplW0Ho/ZFK6qkWj3dwOSHz7sqPRnuPYyHrUE5ebXiZRdCeN7ogXWj3gY4vVd3kwCvb+Jcx+&#10;1p+n7X4T3rEsN9Pzx0yp66uwfgDhMfg/GH71WR0KdtrZA9VO9JwX90tGFSRJCoKBNI0TEDsFy9sY&#10;ZJHL/x8UZwAAAP//AwBQSwECLQAUAAYACAAAACEAtoM4kv4AAADhAQAAEwAAAAAAAAAAAAAAAAAA&#10;AAAAW0NvbnRlbnRfVHlwZXNdLnhtbFBLAQItABQABgAIAAAAIQA4/SH/1gAAAJQBAAALAAAAAAAA&#10;AAAAAAAAAC8BAABfcmVscy8ucmVsc1BLAQItABQABgAIAAAAIQCc5jrjxAEAAMoDAAAOAAAAAAAA&#10;AAAAAAAAAC4CAABkcnMvZTJvRG9jLnhtbFBLAQItABQABgAIAAAAIQACnEqF4gAAAAkBAAAPAAAA&#10;AAAAAAAAAAAAAB4EAABkcnMvZG93bnJldi54bWxQSwUGAAAAAAQABADzAAAALQUAAAAA&#10;" strokecolor="black [3200]" strokeweight="1pt">
                <v:stroke endarrow="block"/>
              </v:shape>
            </w:pict>
          </mc:Fallback>
        </mc:AlternateContent>
      </w:r>
    </w:p>
    <w:p w:rsidR="007C3270" w:rsidRDefault="007C3270">
      <w:pPr>
        <w:rPr>
          <w:rFonts w:ascii="Arial" w:hAnsi="Arial"/>
          <w:sz w:val="20"/>
        </w:rPr>
      </w:pPr>
    </w:p>
    <w:p w:rsidR="007C3270" w:rsidRDefault="007C3270">
      <w:pPr>
        <w:rPr>
          <w:rFonts w:ascii="Arial" w:hAnsi="Arial"/>
          <w:sz w:val="20"/>
        </w:rPr>
      </w:pPr>
    </w:p>
    <w:p w:rsidR="007C3270" w:rsidRDefault="007C3270">
      <w:pPr>
        <w:rPr>
          <w:rFonts w:ascii="Arial" w:hAnsi="Arial"/>
          <w:sz w:val="20"/>
        </w:rPr>
      </w:pPr>
    </w:p>
    <w:p w:rsidR="007C3270" w:rsidRDefault="007C3270">
      <w:pPr>
        <w:rPr>
          <w:rFonts w:ascii="Arial" w:hAnsi="Arial"/>
          <w:sz w:val="20"/>
        </w:rPr>
      </w:pPr>
    </w:p>
    <w:p w:rsidR="00003FF8" w:rsidRDefault="00003FF8">
      <w:pPr>
        <w:rPr>
          <w:rFonts w:ascii="Arial" w:hAnsi="Arial"/>
          <w:sz w:val="20"/>
        </w:rPr>
      </w:pP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2-Para un Policlínico se desea diseñar el modelo de Base de Datos según las siguientes consideraciones:</w:t>
      </w: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Cada Paciente solo asiste a un médico de cabecera</w:t>
      </w:r>
    </w:p>
    <w:p w:rsidR="00546CD1" w:rsidRDefault="00546CD1">
      <w:pPr>
        <w:rPr>
          <w:rFonts w:hint="eastAsia"/>
        </w:rPr>
      </w:pPr>
    </w:p>
    <w:tbl>
      <w:tblPr>
        <w:tblW w:w="9917" w:type="dxa"/>
        <w:tblInd w:w="28" w:type="dxa"/>
        <w:tblCellMar>
          <w:left w:w="28" w:type="dxa"/>
          <w:right w:w="57" w:type="dxa"/>
        </w:tblCellMar>
        <w:tblLook w:val="0000" w:firstRow="0" w:lastRow="0" w:firstColumn="0" w:lastColumn="0" w:noHBand="0" w:noVBand="0"/>
      </w:tblPr>
      <w:tblGrid>
        <w:gridCol w:w="1634"/>
        <w:gridCol w:w="1184"/>
        <w:gridCol w:w="1876"/>
        <w:gridCol w:w="91"/>
        <w:gridCol w:w="490"/>
        <w:gridCol w:w="1236"/>
        <w:gridCol w:w="1563"/>
        <w:gridCol w:w="1843"/>
      </w:tblGrid>
      <w:tr w:rsidR="00546CD1" w:rsidTr="00003FF8">
        <w:trPr>
          <w:trHeight w:val="256"/>
        </w:trPr>
        <w:tc>
          <w:tcPr>
            <w:tcW w:w="46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MEDICOS</w:t>
            </w:r>
          </w:p>
        </w:tc>
        <w:tc>
          <w:tcPr>
            <w:tcW w:w="91" w:type="dxa"/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490" w:type="dxa"/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4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PACIENTES</w:t>
            </w:r>
          </w:p>
        </w:tc>
      </w:tr>
      <w:tr w:rsidR="00546CD1" w:rsidTr="00003FF8">
        <w:trPr>
          <w:trHeight w:val="256"/>
        </w:trPr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MATRICULA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ESPECIALIDAD</w:t>
            </w:r>
          </w:p>
        </w:tc>
        <w:tc>
          <w:tcPr>
            <w:tcW w:w="9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490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TELEFONO</w:t>
            </w:r>
          </w:p>
        </w:tc>
      </w:tr>
      <w:tr w:rsidR="00546CD1" w:rsidTr="00003FF8">
        <w:trPr>
          <w:trHeight w:val="256"/>
        </w:trPr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R3435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Clínico</w:t>
            </w:r>
          </w:p>
        </w:tc>
        <w:tc>
          <w:tcPr>
            <w:tcW w:w="9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490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2323232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 xml:space="preserve">Pablo </w:t>
            </w:r>
            <w:proofErr w:type="spellStart"/>
            <w:r>
              <w:t>Lopez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123</w:t>
            </w:r>
          </w:p>
        </w:tc>
      </w:tr>
      <w:tr w:rsidR="00546CD1" w:rsidTr="00003FF8">
        <w:trPr>
          <w:trHeight w:val="256"/>
        </w:trPr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R5455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Oftalmóloga</w:t>
            </w:r>
          </w:p>
        </w:tc>
        <w:tc>
          <w:tcPr>
            <w:tcW w:w="9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490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43434343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Juan Casas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323</w:t>
            </w:r>
          </w:p>
        </w:tc>
      </w:tr>
      <w:tr w:rsidR="00546CD1" w:rsidTr="00003FF8">
        <w:trPr>
          <w:trHeight w:val="256"/>
        </w:trPr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R2222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Pedro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Cardiólogo</w:t>
            </w:r>
          </w:p>
        </w:tc>
        <w:tc>
          <w:tcPr>
            <w:tcW w:w="9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490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75356754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 xml:space="preserve">Sol </w:t>
            </w:r>
            <w:proofErr w:type="spellStart"/>
            <w:r>
              <w:t>Gomez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777</w:t>
            </w:r>
          </w:p>
        </w:tc>
      </w:tr>
    </w:tbl>
    <w:p w:rsidR="00003FF8" w:rsidRDefault="00003FF8" w:rsidP="00003FF8">
      <w:pPr>
        <w:rPr>
          <w:rFonts w:hint="eastAsia"/>
        </w:rPr>
      </w:pPr>
      <w:r w:rsidRPr="00003FF8">
        <w:rPr>
          <w:highlight w:val="yellow"/>
        </w:rPr>
        <w:t xml:space="preserve">Respuesta: </w:t>
      </w:r>
      <w:r>
        <w:rPr>
          <w:highlight w:val="yellow"/>
        </w:rPr>
        <w:t xml:space="preserve">Cardinalidad </w:t>
      </w:r>
      <w:r w:rsidRPr="00003FF8">
        <w:rPr>
          <w:highlight w:val="yellow"/>
        </w:rPr>
        <w:t>(</w:t>
      </w:r>
      <w:proofErr w:type="gramStart"/>
      <w:r w:rsidRPr="00003FF8">
        <w:rPr>
          <w:highlight w:val="yellow"/>
        </w:rPr>
        <w:t>1,</w:t>
      </w:r>
      <w:r>
        <w:rPr>
          <w:highlight w:val="yellow"/>
          <w:u w:val="single"/>
        </w:rPr>
        <w:t>N</w:t>
      </w:r>
      <w:proofErr w:type="gramEnd"/>
      <w:r w:rsidRPr="00003FF8">
        <w:rPr>
          <w:highlight w:val="yellow"/>
        </w:rPr>
        <w:t>)(1,</w:t>
      </w:r>
      <w:r>
        <w:rPr>
          <w:highlight w:val="yellow"/>
          <w:u w:val="single"/>
        </w:rPr>
        <w:t>1</w:t>
      </w:r>
      <w:r w:rsidRPr="00003FF8">
        <w:rPr>
          <w:highlight w:val="yellow"/>
        </w:rPr>
        <w:t xml:space="preserve">) </w:t>
      </w:r>
      <w:r w:rsidRPr="00003FF8">
        <w:rPr>
          <w:highlight w:val="yellow"/>
        </w:rPr>
        <w:sym w:font="Wingdings" w:char="F0E0"/>
      </w:r>
      <w:r w:rsidRPr="00003FF8">
        <w:rPr>
          <w:highlight w:val="yellow"/>
        </w:rPr>
        <w:t xml:space="preserve"> (</w:t>
      </w:r>
      <w:r>
        <w:rPr>
          <w:highlight w:val="yellow"/>
        </w:rPr>
        <w:t>N</w:t>
      </w:r>
      <w:r w:rsidRPr="00003FF8">
        <w:rPr>
          <w:highlight w:val="yellow"/>
        </w:rPr>
        <w:t>,</w:t>
      </w:r>
      <w:r>
        <w:rPr>
          <w:highlight w:val="yellow"/>
        </w:rPr>
        <w:t>1</w:t>
      </w:r>
      <w:r w:rsidRPr="00003FF8">
        <w:rPr>
          <w:highlight w:val="yellow"/>
        </w:rPr>
        <w:t>)</w:t>
      </w:r>
    </w:p>
    <w:p w:rsidR="00546CD1" w:rsidRDefault="00546CD1">
      <w:pPr>
        <w:rPr>
          <w:rFonts w:hint="eastAsia"/>
        </w:rPr>
      </w:pPr>
    </w:p>
    <w:tbl>
      <w:tblPr>
        <w:tblW w:w="7894" w:type="dxa"/>
        <w:tblCellMar>
          <w:left w:w="28" w:type="dxa"/>
          <w:right w:w="57" w:type="dxa"/>
        </w:tblCellMar>
        <w:tblLook w:val="0000" w:firstRow="0" w:lastRow="0" w:firstColumn="0" w:lastColumn="0" w:noHBand="0" w:noVBand="0"/>
      </w:tblPr>
      <w:tblGrid>
        <w:gridCol w:w="1486"/>
        <w:gridCol w:w="1960"/>
        <w:gridCol w:w="2224"/>
        <w:gridCol w:w="2224"/>
      </w:tblGrid>
      <w:tr w:rsidR="00003FF8" w:rsidTr="00003FF8">
        <w:trPr>
          <w:trHeight w:val="256"/>
        </w:trPr>
        <w:tc>
          <w:tcPr>
            <w:tcW w:w="5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3FF8" w:rsidRDefault="00003FF8" w:rsidP="00C66632">
            <w:pPr>
              <w:jc w:val="center"/>
              <w:rPr>
                <w:rFonts w:hint="eastAsia"/>
              </w:rPr>
            </w:pPr>
            <w:r>
              <w:t>MEDICOS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FF8" w:rsidRDefault="00003FF8" w:rsidP="00C66632">
            <w:pPr>
              <w:jc w:val="center"/>
              <w:rPr>
                <w:rFonts w:hint="eastAsia"/>
              </w:rPr>
            </w:pPr>
            <w:r>
              <w:t>FK</w:t>
            </w:r>
          </w:p>
        </w:tc>
      </w:tr>
      <w:tr w:rsidR="00003FF8" w:rsidTr="00CD5AF6">
        <w:trPr>
          <w:trHeight w:val="256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MATRICULA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ESPECIALIDAD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</w:tr>
      <w:tr w:rsidR="00003FF8" w:rsidTr="00CD5AF6">
        <w:trPr>
          <w:trHeight w:val="256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R3435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Clínico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2323232</w:t>
            </w:r>
          </w:p>
        </w:tc>
      </w:tr>
      <w:tr w:rsidR="00003FF8" w:rsidTr="00CD5AF6">
        <w:trPr>
          <w:trHeight w:val="256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R5455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Oftalmóloga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43434343</w:t>
            </w:r>
          </w:p>
        </w:tc>
      </w:tr>
      <w:tr w:rsidR="00003FF8" w:rsidTr="007C3270">
        <w:trPr>
          <w:trHeight w:val="256"/>
        </w:trPr>
        <w:tc>
          <w:tcPr>
            <w:tcW w:w="1486" w:type="dxa"/>
            <w:tcBorders>
              <w:lef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R2222</w:t>
            </w:r>
          </w:p>
        </w:tc>
        <w:tc>
          <w:tcPr>
            <w:tcW w:w="1960" w:type="dxa"/>
            <w:tcBorders>
              <w:lef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Pedro</w:t>
            </w:r>
          </w:p>
        </w:tc>
        <w:tc>
          <w:tcPr>
            <w:tcW w:w="2224" w:type="dxa"/>
            <w:tcBorders>
              <w:left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Cardiólogo</w:t>
            </w:r>
          </w:p>
        </w:tc>
        <w:tc>
          <w:tcPr>
            <w:tcW w:w="2224" w:type="dxa"/>
            <w:tcBorders>
              <w:left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75356754</w:t>
            </w:r>
          </w:p>
        </w:tc>
      </w:tr>
      <w:tr w:rsidR="007C3270" w:rsidTr="00CD5AF6">
        <w:trPr>
          <w:trHeight w:val="256"/>
        </w:trPr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7C3270" w:rsidRDefault="007C3270" w:rsidP="007C3270"/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7C3270" w:rsidRDefault="007C3270" w:rsidP="00003FF8">
            <w:pPr>
              <w:jc w:val="center"/>
            </w:pP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C3270" w:rsidRDefault="007C3270" w:rsidP="00003FF8">
            <w:pPr>
              <w:jc w:val="center"/>
            </w:pP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C3270" w:rsidRDefault="007C3270" w:rsidP="00003FF8">
            <w:pPr>
              <w:jc w:val="center"/>
            </w:pPr>
          </w:p>
        </w:tc>
      </w:tr>
    </w:tbl>
    <w:p w:rsidR="00546CD1" w:rsidRDefault="00546CD1"/>
    <w:tbl>
      <w:tblPr>
        <w:tblStyle w:val="Tablaconcuadrcula"/>
        <w:tblpPr w:leftFromText="141" w:rightFromText="141" w:vertAnchor="text" w:horzAnchor="margin" w:tblpY="-17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Medicos</w:t>
            </w:r>
            <w:proofErr w:type="spellEnd"/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MATRICULA </w:t>
            </w:r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Especialidad</w:t>
            </w:r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FK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8"/>
        <w:tblW w:w="0" w:type="auto"/>
        <w:tblLook w:val="04A0" w:firstRow="1" w:lastRow="0" w:firstColumn="1" w:lastColumn="0" w:noHBand="0" w:noVBand="1"/>
      </w:tblPr>
      <w:tblGrid>
        <w:gridCol w:w="1555"/>
      </w:tblGrid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Pacientes</w:t>
            </w:r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1D213C" w:rsidTr="001D213C">
        <w:trPr>
          <w:trHeight w:val="120"/>
        </w:trPr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Telefono</w:t>
            </w:r>
            <w:proofErr w:type="spellEnd"/>
          </w:p>
        </w:tc>
      </w:tr>
    </w:tbl>
    <w:p w:rsidR="007C3270" w:rsidRDefault="001D213C"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2EB38" wp14:editId="1FD6C3D9">
                <wp:simplePos x="0" y="0"/>
                <wp:positionH relativeFrom="column">
                  <wp:posOffset>1094854</wp:posOffset>
                </wp:positionH>
                <wp:positionV relativeFrom="paragraph">
                  <wp:posOffset>125037</wp:posOffset>
                </wp:positionV>
                <wp:extent cx="1468525" cy="471055"/>
                <wp:effectExtent l="38100" t="0" r="17780" b="100965"/>
                <wp:wrapNone/>
                <wp:docPr id="2066583798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8525" cy="4710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D28C" id="Conector: angular 1" o:spid="_x0000_s1026" type="#_x0000_t34" style="position:absolute;margin-left:86.2pt;margin-top:9.85pt;width:115.65pt;height:37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XdxQEAAMoDAAAOAAAAZHJzL2Uyb0RvYy54bWysU02P0zAQvSPxHyzfaZKyXVZR0z10+Tgg&#10;WC3sD3DtcWPhL9mmSf49Y6fNImA5IC4jx573Zt6byfZ2NJqcIETlbEebVU0JWO6EsseOPn599+qG&#10;kpiYFUw7Cx2dINLb3csX28G3sHa90wICQRIb28F3tE/Jt1UVeQ+GxZXzYPFRumBYws9wrERgA7Ib&#10;Xa3r+roaXBA+OA4x4u3d/Eh3hV9K4OmzlBES0R3F3lKJocRDjtVuy9pjYL5X/NwG+4cuDFMWiy5U&#10;dywx8j2o36iM4sFFJ9OKO1M5KRWHogHVNPUvar70zEPRguZEv9gU/x8t/3Ta2/uANgw+ttHfh6xi&#10;lMEQqZX/gDMturBTMhbbpsU2GBPheNlcXd9s1htKOL5dvWnqzSb7Ws08mc+HmN6DMyQfOnoAm/bO&#10;WpyOC68LPzt9jGkGXZIzUNscE1P6rRUkTR5XKAXF7FHDuUZOqZ6aL6c0aZjhDyCJEtjkupQpewV7&#10;HciJ4UaIb83CgpkZIpXWC6j+O+icm2FQdm0BzqY9W23JLhWdTQvQKOvCn6qm8dKqnPMvqmetWfbB&#10;iamMstiBC1NmcF7uvJE/fxf40y+4+wEAAP//AwBQSwMEFAAGAAgAAAAhAEkLqtzhAAAACQEAAA8A&#10;AABkcnMvZG93bnJldi54bWxMj8FOwzAQRO9I/IO1SFwq6tBWlIQ4VYUEBw6VGkCCmxsvSUS8TmO3&#10;cfn6Lie4zWifZmfyVbSdOOLgW0cKbqcJCKTKmZZqBW+vTzf3IHzQZHTnCBWc0MOquLzIdWbcSFs8&#10;lqEWHEI+0wqaEPpMSl81aLWfuh6Jb19usDqwHWppBj1yuO3kLEnupNUt8YdG9/jYYPVdHqyCfXiJ&#10;k5/152m738R3LMvN+PwxUer6Kq4fQASM4Q+G3/pcHQrutHMHMl507JezBaMs0iUIBhbJnMVOQTpP&#10;QRa5/L+gOAMAAP//AwBQSwECLQAUAAYACAAAACEAtoM4kv4AAADhAQAAEwAAAAAAAAAAAAAAAAAA&#10;AAAAW0NvbnRlbnRfVHlwZXNdLnhtbFBLAQItABQABgAIAAAAIQA4/SH/1gAAAJQBAAALAAAAAAAA&#10;AAAAAAAAAC8BAABfcmVscy8ucmVsc1BLAQItABQABgAIAAAAIQBzNvXdxQEAAMoDAAAOAAAAAAAA&#10;AAAAAAAAAC4CAABkcnMvZTJvRG9jLnhtbFBLAQItABQABgAIAAAAIQBJC6rc4QAAAAkBAAAPAAAA&#10;AAAAAAAAAAAAAB8EAABkcnMvZG93bnJldi54bWxQSwUGAAAAAAQABADzAAAALQUAAAAA&#10;" strokecolor="black [3200]" strokeweight="1pt">
                <v:stroke endarrow="block"/>
              </v:shape>
            </w:pict>
          </mc:Fallback>
        </mc:AlternateContent>
      </w:r>
    </w:p>
    <w:p w:rsidR="007C3270" w:rsidRDefault="007C3270">
      <w:pPr>
        <w:rPr>
          <w:rFonts w:hint="eastAsia"/>
        </w:rPr>
      </w:pPr>
    </w:p>
    <w:p w:rsidR="001D213C" w:rsidRDefault="001D213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</w:t>
      </w:r>
    </w:p>
    <w:p w:rsidR="007C3270" w:rsidRDefault="007C3270">
      <w:pPr>
        <w:rPr>
          <w:rFonts w:ascii="Arial" w:hAnsi="Arial"/>
          <w:sz w:val="20"/>
        </w:rPr>
      </w:pPr>
    </w:p>
    <w:p w:rsidR="007C3270" w:rsidRDefault="007C3270">
      <w:pPr>
        <w:rPr>
          <w:rFonts w:ascii="Arial" w:hAnsi="Arial"/>
          <w:sz w:val="20"/>
        </w:rPr>
      </w:pPr>
    </w:p>
    <w:p w:rsidR="007C3270" w:rsidRDefault="007C3270">
      <w:pPr>
        <w:rPr>
          <w:rFonts w:ascii="Arial" w:hAnsi="Arial"/>
          <w:sz w:val="20"/>
        </w:rPr>
      </w:pPr>
    </w:p>
    <w:p w:rsidR="007C3270" w:rsidRDefault="007C3270">
      <w:pPr>
        <w:rPr>
          <w:rFonts w:ascii="Arial" w:hAnsi="Arial"/>
          <w:sz w:val="20"/>
        </w:rPr>
      </w:pPr>
    </w:p>
    <w:p w:rsidR="007C3270" w:rsidRDefault="007C3270">
      <w:pPr>
        <w:rPr>
          <w:rFonts w:ascii="Arial" w:hAnsi="Arial"/>
          <w:sz w:val="20"/>
        </w:rPr>
      </w:pPr>
    </w:p>
    <w:p w:rsidR="007C3270" w:rsidRDefault="007C3270">
      <w:pPr>
        <w:rPr>
          <w:rFonts w:ascii="Arial" w:hAnsi="Arial"/>
          <w:sz w:val="20"/>
        </w:rPr>
      </w:pP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3- Para el Instituto Tecnológico Beltrán se desea diseñar el modelo de Base de Datos según las siguientes consideraciones:</w:t>
      </w: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Cada alumno tiene un docente asignado</w:t>
      </w:r>
    </w:p>
    <w:p w:rsidR="00546CD1" w:rsidRDefault="00546CD1">
      <w:pPr>
        <w:rPr>
          <w:rFonts w:hint="eastAsia"/>
        </w:rPr>
      </w:pPr>
    </w:p>
    <w:p w:rsidR="00546CD1" w:rsidRDefault="00546CD1">
      <w:pPr>
        <w:rPr>
          <w:rFonts w:hint="eastAsia"/>
        </w:rPr>
      </w:pPr>
    </w:p>
    <w:tbl>
      <w:tblPr>
        <w:tblW w:w="9577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9"/>
        <w:gridCol w:w="1234"/>
        <w:gridCol w:w="1217"/>
        <w:gridCol w:w="1031"/>
        <w:gridCol w:w="604"/>
        <w:gridCol w:w="1472"/>
        <w:gridCol w:w="1528"/>
        <w:gridCol w:w="1302"/>
      </w:tblGrid>
      <w:tr w:rsidR="00546CD1">
        <w:trPr>
          <w:trHeight w:val="256"/>
        </w:trPr>
        <w:tc>
          <w:tcPr>
            <w:tcW w:w="3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ALUMNOS</w:t>
            </w:r>
          </w:p>
        </w:tc>
        <w:tc>
          <w:tcPr>
            <w:tcW w:w="1031" w:type="dxa"/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604" w:type="dxa"/>
            <w:vAlign w:val="bottom"/>
          </w:tcPr>
          <w:p w:rsidR="00546CD1" w:rsidRDefault="00546CD1">
            <w:pPr>
              <w:rPr>
                <w:rFonts w:hint="eastAsia"/>
              </w:rPr>
            </w:pPr>
          </w:p>
        </w:tc>
        <w:tc>
          <w:tcPr>
            <w:tcW w:w="4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DOCENTES</w:t>
            </w:r>
          </w:p>
        </w:tc>
      </w:tr>
      <w:tr w:rsidR="00546CD1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CARRERA</w:t>
            </w:r>
          </w:p>
        </w:tc>
        <w:tc>
          <w:tcPr>
            <w:tcW w:w="103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604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LEGAJO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MATERIA</w:t>
            </w:r>
          </w:p>
        </w:tc>
      </w:tr>
      <w:tr w:rsidR="00546CD1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23232323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TSAS</w:t>
            </w:r>
          </w:p>
        </w:tc>
        <w:tc>
          <w:tcPr>
            <w:tcW w:w="103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604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2211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Expósito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 xml:space="preserve">Derecho </w:t>
            </w:r>
            <w:proofErr w:type="spellStart"/>
            <w:r>
              <w:t>Lab</w:t>
            </w:r>
            <w:proofErr w:type="spellEnd"/>
          </w:p>
        </w:tc>
      </w:tr>
      <w:tr w:rsidR="00546CD1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342434324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TECAC</w:t>
            </w:r>
          </w:p>
        </w:tc>
        <w:tc>
          <w:tcPr>
            <w:tcW w:w="103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604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3322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Inglés 1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Perdomo</w:t>
            </w:r>
          </w:p>
        </w:tc>
      </w:tr>
      <w:tr w:rsidR="00546CD1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76757567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Sol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TEHST</w:t>
            </w:r>
          </w:p>
        </w:tc>
        <w:tc>
          <w:tcPr>
            <w:tcW w:w="1031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604" w:type="dxa"/>
            <w:vAlign w:val="bottom"/>
          </w:tcPr>
          <w:p w:rsidR="00546CD1" w:rsidRDefault="00546CD1">
            <w:pPr>
              <w:jc w:val="center"/>
              <w:rPr>
                <w:rFonts w:hint="eastAsia"/>
              </w:rPr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6655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r>
              <w:t>Comp. 2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CD1" w:rsidRDefault="00000000">
            <w:pPr>
              <w:jc w:val="center"/>
              <w:rPr>
                <w:rFonts w:hint="eastAsia"/>
              </w:rPr>
            </w:pPr>
            <w:proofErr w:type="spellStart"/>
            <w:r>
              <w:t>Scudero</w:t>
            </w:r>
            <w:proofErr w:type="spellEnd"/>
          </w:p>
        </w:tc>
      </w:tr>
    </w:tbl>
    <w:p w:rsidR="00546CD1" w:rsidRDefault="00546CD1">
      <w:pPr>
        <w:rPr>
          <w:rFonts w:hint="eastAsia"/>
        </w:rPr>
      </w:pPr>
    </w:p>
    <w:p w:rsidR="00003FF8" w:rsidRDefault="00003FF8" w:rsidP="00003FF8">
      <w:pPr>
        <w:rPr>
          <w:rFonts w:hint="eastAsia"/>
        </w:rPr>
      </w:pPr>
      <w:r w:rsidRPr="00003FF8">
        <w:rPr>
          <w:highlight w:val="yellow"/>
        </w:rPr>
        <w:t xml:space="preserve">Respuesta: </w:t>
      </w:r>
      <w:r>
        <w:rPr>
          <w:highlight w:val="yellow"/>
        </w:rPr>
        <w:t xml:space="preserve">Cardinalidad </w:t>
      </w:r>
      <w:r w:rsidRPr="00003FF8">
        <w:rPr>
          <w:highlight w:val="yellow"/>
        </w:rPr>
        <w:t>(1,</w:t>
      </w:r>
      <w:proofErr w:type="gramStart"/>
      <w:r w:rsidRPr="00003FF8">
        <w:rPr>
          <w:highlight w:val="yellow"/>
          <w:u w:val="single"/>
        </w:rPr>
        <w:t>1</w:t>
      </w:r>
      <w:r w:rsidRPr="00003FF8">
        <w:rPr>
          <w:highlight w:val="yellow"/>
        </w:rPr>
        <w:t>)(</w:t>
      </w:r>
      <w:proofErr w:type="gramEnd"/>
      <w:r w:rsidRPr="00003FF8">
        <w:rPr>
          <w:highlight w:val="yellow"/>
        </w:rPr>
        <w:t>1,</w:t>
      </w:r>
      <w:r w:rsidRPr="00003FF8">
        <w:rPr>
          <w:highlight w:val="yellow"/>
          <w:u w:val="single"/>
        </w:rPr>
        <w:t>N</w:t>
      </w:r>
      <w:r w:rsidRPr="00003FF8">
        <w:rPr>
          <w:highlight w:val="yellow"/>
        </w:rPr>
        <w:t xml:space="preserve">) </w:t>
      </w:r>
      <w:r w:rsidRPr="00003FF8">
        <w:rPr>
          <w:highlight w:val="yellow"/>
        </w:rPr>
        <w:sym w:font="Wingdings" w:char="F0E0"/>
      </w:r>
      <w:r w:rsidRPr="00003FF8">
        <w:rPr>
          <w:highlight w:val="yellow"/>
        </w:rPr>
        <w:t xml:space="preserve"> (1,N)</w:t>
      </w:r>
    </w:p>
    <w:p w:rsidR="00546CD1" w:rsidRDefault="00546CD1">
      <w:pPr>
        <w:rPr>
          <w:rFonts w:hint="eastAsia"/>
        </w:rPr>
      </w:pPr>
    </w:p>
    <w:tbl>
      <w:tblPr>
        <w:tblW w:w="5455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9"/>
        <w:gridCol w:w="1346"/>
        <w:gridCol w:w="1345"/>
        <w:gridCol w:w="1345"/>
      </w:tblGrid>
      <w:tr w:rsidR="00003FF8" w:rsidTr="00003FF8">
        <w:trPr>
          <w:trHeight w:val="256"/>
        </w:trPr>
        <w:tc>
          <w:tcPr>
            <w:tcW w:w="41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3FF8" w:rsidRDefault="00003FF8" w:rsidP="00C66632">
            <w:pPr>
              <w:jc w:val="center"/>
              <w:rPr>
                <w:rFonts w:hint="eastAsia"/>
              </w:rPr>
            </w:pPr>
            <w:r>
              <w:t>ALUMNOS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FF8" w:rsidRDefault="00003FF8" w:rsidP="00C66632">
            <w:pPr>
              <w:jc w:val="center"/>
              <w:rPr>
                <w:rFonts w:hint="eastAsia"/>
              </w:rPr>
            </w:pPr>
            <w:r>
              <w:t>FK</w:t>
            </w:r>
          </w:p>
        </w:tc>
      </w:tr>
      <w:tr w:rsidR="00003FF8" w:rsidTr="00B34E6B">
        <w:trPr>
          <w:trHeight w:val="256"/>
        </w:trPr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CARRERA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LEGAJO</w:t>
            </w:r>
          </w:p>
        </w:tc>
      </w:tr>
      <w:tr w:rsidR="00003FF8" w:rsidTr="00B34E6B">
        <w:trPr>
          <w:trHeight w:val="256"/>
        </w:trPr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23232323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TSAS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2211</w:t>
            </w:r>
          </w:p>
        </w:tc>
      </w:tr>
      <w:tr w:rsidR="00003FF8" w:rsidTr="00B34E6B">
        <w:trPr>
          <w:trHeight w:val="256"/>
        </w:trPr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342434324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TECAC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3322</w:t>
            </w:r>
          </w:p>
        </w:tc>
      </w:tr>
      <w:tr w:rsidR="00003FF8" w:rsidTr="00B34E6B">
        <w:trPr>
          <w:trHeight w:val="256"/>
        </w:trPr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76757567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Sol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TEHST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03FF8" w:rsidRDefault="00003FF8" w:rsidP="00003FF8">
            <w:pPr>
              <w:jc w:val="center"/>
              <w:rPr>
                <w:rFonts w:hint="eastAsia"/>
              </w:rPr>
            </w:pPr>
            <w:r>
              <w:t>6655</w:t>
            </w:r>
          </w:p>
        </w:tc>
      </w:tr>
    </w:tbl>
    <w:tbl>
      <w:tblPr>
        <w:tblStyle w:val="Tablaconcuadrcul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Alumnos</w:t>
            </w:r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</w:t>
            </w:r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1D213C" w:rsidTr="001D213C">
        <w:trPr>
          <w:trHeight w:val="120"/>
        </w:trPr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</w:p>
        </w:tc>
      </w:tr>
      <w:tr w:rsidR="001D213C" w:rsidTr="001D213C">
        <w:trPr>
          <w:trHeight w:val="120"/>
        </w:trPr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LEGAJO FK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Docentes</w:t>
            </w:r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LEGAJO</w:t>
            </w:r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1D213C" w:rsidTr="001D213C">
        <w:trPr>
          <w:trHeight w:val="120"/>
        </w:trPr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Materia</w:t>
            </w:r>
          </w:p>
        </w:tc>
      </w:tr>
    </w:tbl>
    <w:p w:rsidR="00003FF8" w:rsidRDefault="00003FF8">
      <w:pPr>
        <w:rPr>
          <w:rFonts w:hint="eastAsia"/>
        </w:rPr>
      </w:pPr>
    </w:p>
    <w:p w:rsidR="00003FF8" w:rsidRDefault="001D213C">
      <w:pPr>
        <w:rPr>
          <w:rFonts w:hint="eastAsia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0AB84" wp14:editId="1750A5AC">
                <wp:simplePos x="0" y="0"/>
                <wp:positionH relativeFrom="column">
                  <wp:posOffset>1020965</wp:posOffset>
                </wp:positionH>
                <wp:positionV relativeFrom="paragraph">
                  <wp:posOffset>154478</wp:posOffset>
                </wp:positionV>
                <wp:extent cx="1468525" cy="471055"/>
                <wp:effectExtent l="38100" t="0" r="17780" b="100965"/>
                <wp:wrapNone/>
                <wp:docPr id="1598680514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8525" cy="4710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E5AE" id="Conector: angular 1" o:spid="_x0000_s1026" type="#_x0000_t34" style="position:absolute;margin-left:80.4pt;margin-top:12.15pt;width:115.65pt;height:37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XdxQEAAMoDAAAOAAAAZHJzL2Uyb0RvYy54bWysU02P0zAQvSPxHyzfaZKyXVZR0z10+Tgg&#10;WC3sD3DtcWPhL9mmSf49Y6fNImA5IC4jx573Zt6byfZ2NJqcIETlbEebVU0JWO6EsseOPn599+qG&#10;kpiYFUw7Cx2dINLb3csX28G3sHa90wICQRIb28F3tE/Jt1UVeQ+GxZXzYPFRumBYws9wrERgA7Ib&#10;Xa3r+roaXBA+OA4x4u3d/Eh3hV9K4OmzlBES0R3F3lKJocRDjtVuy9pjYL5X/NwG+4cuDFMWiy5U&#10;dywx8j2o36iM4sFFJ9OKO1M5KRWHogHVNPUvar70zEPRguZEv9gU/x8t/3Ta2/uANgw+ttHfh6xi&#10;lMEQqZX/gDMturBTMhbbpsU2GBPheNlcXd9s1htKOL5dvWnqzSb7Ws08mc+HmN6DMyQfOnoAm/bO&#10;WpyOC68LPzt9jGkGXZIzUNscE1P6rRUkTR5XKAXF7FHDuUZOqZ6aL6c0aZjhDyCJEtjkupQpewV7&#10;HciJ4UaIb83CgpkZIpXWC6j+O+icm2FQdm0BzqY9W23JLhWdTQvQKOvCn6qm8dKqnPMvqmetWfbB&#10;iamMstiBC1NmcF7uvJE/fxf40y+4+wEAAP//AwBQSwMEFAAGAAgAAAAhAI/IvU3iAAAACQEAAA8A&#10;AABkcnMvZG93bnJldi54bWxMj0FLw0AUhO+C/2F5gpdiN021tDGbUgQ9eCg0Kuhtm30mwezbNLtt&#10;tv56nyc9DjPMfJOvo+3ECQffOlIwmyYgkCpnWqoVvL483ixB+KDJ6M4RKjijh3VxeZHrzLiRdngq&#10;Qy24hHymFTQh9JmUvmrQaj91PRJ7n26wOrAcamkGPXK57WSaJAtpdUu80OgeHxqsvsqjVXAIz3Hy&#10;vfk47w7b+IZluR2f3idKXV/FzT2IgDH8heEXn9GhYKa9O5LxomO9SBg9KEhv5yA4MF+lMxB7Bavl&#10;Hcgil/8fFD8AAAD//wMAUEsBAi0AFAAGAAgAAAAhALaDOJL+AAAA4QEAABMAAAAAAAAAAAAAAAAA&#10;AAAAAFtDb250ZW50X1R5cGVzXS54bWxQSwECLQAUAAYACAAAACEAOP0h/9YAAACUAQAACwAAAAAA&#10;AAAAAAAAAAAvAQAAX3JlbHMvLnJlbHNQSwECLQAUAAYACAAAACEAczb13cUBAADKAwAADgAAAAAA&#10;AAAAAAAAAAAuAgAAZHJzL2Uyb0RvYy54bWxQSwECLQAUAAYACAAAACEAj8i9TeIAAAAJAQAADwAA&#10;AAAAAAAAAAAAAAAfBAAAZHJzL2Rvd25yZXYueG1sUEsFBgAAAAAEAAQA8wAAAC4FAAAAAA==&#10;" strokecolor="black [3200]" strokeweight="1pt">
                <v:stroke endarrow="block"/>
              </v:shape>
            </w:pict>
          </mc:Fallback>
        </mc:AlternateContent>
      </w:r>
    </w:p>
    <w:p w:rsidR="001D213C" w:rsidRDefault="001D213C">
      <w:pPr>
        <w:rPr>
          <w:rFonts w:hint="eastAsia"/>
        </w:rPr>
      </w:pPr>
      <w:r>
        <w:t xml:space="preserve">       </w:t>
      </w:r>
    </w:p>
    <w:p w:rsidR="00003FF8" w:rsidRDefault="00003FF8">
      <w:pPr>
        <w:rPr>
          <w:rFonts w:hint="eastAsia"/>
        </w:rPr>
      </w:pPr>
    </w:p>
    <w:p w:rsidR="00003FF8" w:rsidRDefault="00003FF8">
      <w:pPr>
        <w:rPr>
          <w:rFonts w:hint="eastAsia"/>
        </w:rPr>
      </w:pPr>
    </w:p>
    <w:p w:rsidR="00003FF8" w:rsidRDefault="00003FF8">
      <w:pPr>
        <w:rPr>
          <w:rFonts w:hint="eastAsia"/>
        </w:rPr>
      </w:pPr>
    </w:p>
    <w:p w:rsidR="001D213C" w:rsidRDefault="001D213C">
      <w:pPr>
        <w:rPr>
          <w:rFonts w:ascii="Arial" w:hAnsi="Arial"/>
          <w:sz w:val="20"/>
        </w:rPr>
      </w:pPr>
    </w:p>
    <w:p w:rsidR="001D213C" w:rsidRDefault="001D213C">
      <w:pPr>
        <w:rPr>
          <w:rFonts w:ascii="Arial" w:hAnsi="Arial"/>
          <w:sz w:val="20"/>
        </w:rPr>
      </w:pPr>
    </w:p>
    <w:p w:rsidR="001D213C" w:rsidRDefault="001D213C">
      <w:pPr>
        <w:rPr>
          <w:rFonts w:ascii="Arial" w:hAnsi="Arial"/>
          <w:sz w:val="20"/>
        </w:rPr>
      </w:pP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4- Para una entidad Financiera se desea diseñar el modelo de Base de Datos para registrar la información de las cuentas en las sucursales.</w:t>
      </w: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Diseñar las tablas con sus campos, teniendo en cuenta que cada sucursal puede tener muchas cuentas, pero una cuenta solo puede estar radicada en una sucursal.</w:t>
      </w:r>
    </w:p>
    <w:p w:rsidR="00546CD1" w:rsidRDefault="00000000">
      <w:pPr>
        <w:rPr>
          <w:rFonts w:hint="eastAsia"/>
        </w:rPr>
      </w:pPr>
      <w:r>
        <w:rPr>
          <w:rFonts w:ascii="Arial" w:hAnsi="Arial"/>
          <w:sz w:val="20"/>
        </w:rPr>
        <w:t>Identificar clave principal, clave foránea, cardinalidad y modelar el diagrama de esquema de como quedarían las tablas.</w:t>
      </w:r>
    </w:p>
    <w:p w:rsidR="00D94243" w:rsidRDefault="00D94243" w:rsidP="00D94243">
      <w:pPr>
        <w:rPr>
          <w:rFonts w:hint="eastAsia"/>
        </w:rPr>
      </w:pPr>
    </w:p>
    <w:p w:rsidR="00D94243" w:rsidRDefault="00D94243" w:rsidP="00D94243">
      <w:pPr>
        <w:rPr>
          <w:rFonts w:hint="eastAsia"/>
        </w:rPr>
      </w:pPr>
      <w:r w:rsidRPr="00003FF8">
        <w:rPr>
          <w:highlight w:val="yellow"/>
        </w:rPr>
        <w:t xml:space="preserve">Respuesta: </w:t>
      </w:r>
      <w:r>
        <w:rPr>
          <w:highlight w:val="yellow"/>
        </w:rPr>
        <w:t xml:space="preserve">Cardinalidad </w:t>
      </w:r>
      <w:r w:rsidRPr="00003FF8">
        <w:rPr>
          <w:highlight w:val="yellow"/>
        </w:rPr>
        <w:t>(</w:t>
      </w:r>
      <w:proofErr w:type="gramStart"/>
      <w:r w:rsidRPr="00003FF8">
        <w:rPr>
          <w:highlight w:val="yellow"/>
        </w:rPr>
        <w:t>1,</w:t>
      </w:r>
      <w:r>
        <w:rPr>
          <w:highlight w:val="yellow"/>
          <w:u w:val="single"/>
        </w:rPr>
        <w:t>N</w:t>
      </w:r>
      <w:proofErr w:type="gramEnd"/>
      <w:r w:rsidRPr="00003FF8">
        <w:rPr>
          <w:highlight w:val="yellow"/>
        </w:rPr>
        <w:t>)(1,</w:t>
      </w:r>
      <w:r>
        <w:rPr>
          <w:highlight w:val="yellow"/>
          <w:u w:val="single"/>
        </w:rPr>
        <w:t>1</w:t>
      </w:r>
      <w:r w:rsidRPr="00003FF8">
        <w:rPr>
          <w:highlight w:val="yellow"/>
        </w:rPr>
        <w:t xml:space="preserve">) </w:t>
      </w:r>
      <w:r w:rsidRPr="00003FF8">
        <w:rPr>
          <w:highlight w:val="yellow"/>
        </w:rPr>
        <w:sym w:font="Wingdings" w:char="F0E0"/>
      </w:r>
      <w:r w:rsidRPr="00003FF8">
        <w:rPr>
          <w:highlight w:val="yellow"/>
        </w:rPr>
        <w:t xml:space="preserve"> (1,N)</w:t>
      </w:r>
    </w:p>
    <w:p w:rsidR="00546CD1" w:rsidRDefault="00546CD1">
      <w:pPr>
        <w:rPr>
          <w:rFonts w:hint="eastAsia"/>
        </w:rPr>
      </w:pPr>
    </w:p>
    <w:tbl>
      <w:tblPr>
        <w:tblpPr w:leftFromText="141" w:rightFromText="141" w:vertAnchor="text" w:horzAnchor="margin" w:tblpX="-256" w:tblpY="23"/>
        <w:tblW w:w="479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6"/>
        <w:gridCol w:w="1987"/>
        <w:gridCol w:w="1559"/>
      </w:tblGrid>
      <w:tr w:rsidR="00D94243" w:rsidTr="00D94243">
        <w:trPr>
          <w:trHeight w:val="256"/>
        </w:trPr>
        <w:tc>
          <w:tcPr>
            <w:tcW w:w="4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SUCURSALES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TEL.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RPCA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BBVA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0912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T66R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TRAK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778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LP18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proofErr w:type="spellStart"/>
            <w:r>
              <w:t>Martinez</w:t>
            </w:r>
            <w:proofErr w:type="spellEnd"/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2222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AA2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Santander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998</w:t>
            </w:r>
          </w:p>
        </w:tc>
      </w:tr>
    </w:tbl>
    <w:tbl>
      <w:tblPr>
        <w:tblpPr w:leftFromText="141" w:rightFromText="141" w:vertAnchor="text" w:horzAnchor="margin" w:tblpXSpec="right" w:tblpY="72"/>
        <w:tblW w:w="479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6"/>
        <w:gridCol w:w="1987"/>
        <w:gridCol w:w="1559"/>
      </w:tblGrid>
      <w:tr w:rsidR="00D94243" w:rsidTr="00D94243">
        <w:trPr>
          <w:trHeight w:val="256"/>
        </w:trPr>
        <w:tc>
          <w:tcPr>
            <w:tcW w:w="4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CUENTAS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ID_C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ESTADO.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1235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Corriente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Bloqueada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2344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Ahorro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Cerrada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666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Ahorro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Activa</w:t>
            </w:r>
          </w:p>
        </w:tc>
      </w:tr>
      <w:tr w:rsidR="00D94243" w:rsidTr="00D94243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78654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Corriente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Activa</w:t>
            </w:r>
          </w:p>
        </w:tc>
      </w:tr>
    </w:tbl>
    <w:p w:rsidR="00D94243" w:rsidRDefault="00D94243">
      <w:pPr>
        <w:rPr>
          <w:rFonts w:hint="eastAsia"/>
        </w:rPr>
      </w:pPr>
      <w:r>
        <w:t xml:space="preserve">  </w:t>
      </w:r>
    </w:p>
    <w:p w:rsidR="00546CD1" w:rsidRDefault="00546CD1"/>
    <w:p w:rsidR="001D213C" w:rsidRDefault="001D213C"/>
    <w:p w:rsidR="001D213C" w:rsidRDefault="001D213C"/>
    <w:p w:rsidR="001D213C" w:rsidRDefault="001D213C">
      <w:pPr>
        <w:rPr>
          <w:rFonts w:hint="eastAsia"/>
        </w:rPr>
      </w:pPr>
    </w:p>
    <w:tbl>
      <w:tblPr>
        <w:tblpPr w:leftFromText="141" w:rightFromText="141" w:vertAnchor="text" w:horzAnchor="margin" w:tblpX="-256" w:tblpY="23"/>
        <w:tblW w:w="598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924"/>
        <w:gridCol w:w="1489"/>
        <w:gridCol w:w="1153"/>
      </w:tblGrid>
      <w:tr w:rsidR="00D94243" w:rsidTr="00D94243">
        <w:trPr>
          <w:trHeight w:val="256"/>
        </w:trPr>
        <w:tc>
          <w:tcPr>
            <w:tcW w:w="4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4243" w:rsidRDefault="00D94243" w:rsidP="00C66632">
            <w:pPr>
              <w:jc w:val="center"/>
              <w:rPr>
                <w:rFonts w:hint="eastAsia"/>
              </w:rPr>
            </w:pPr>
            <w:r>
              <w:t>SUCURSALES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243" w:rsidRDefault="00D94243" w:rsidP="00C66632">
            <w:pPr>
              <w:jc w:val="center"/>
              <w:rPr>
                <w:rFonts w:hint="eastAsia"/>
              </w:rPr>
            </w:pPr>
            <w:r>
              <w:t>FK</w:t>
            </w:r>
          </w:p>
        </w:tc>
      </w:tr>
      <w:tr w:rsidR="00D94243" w:rsidTr="00BB04AD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proofErr w:type="spellStart"/>
            <w:r>
              <w:rPr>
                <w:u w:val="single"/>
              </w:rPr>
              <w:t>ID</w:t>
            </w:r>
            <w:r w:rsidR="001D213C">
              <w:rPr>
                <w:u w:val="single"/>
              </w:rPr>
              <w:t>_sucursales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TEL.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ID_C</w:t>
            </w:r>
          </w:p>
        </w:tc>
      </w:tr>
      <w:tr w:rsidR="00D94243" w:rsidTr="00BB04AD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RPCA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BBVA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0912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1235</w:t>
            </w:r>
          </w:p>
        </w:tc>
      </w:tr>
      <w:tr w:rsidR="00D94243" w:rsidTr="00BB04AD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T66R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TRAK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778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2344</w:t>
            </w:r>
          </w:p>
        </w:tc>
      </w:tr>
      <w:tr w:rsidR="00D94243" w:rsidTr="00BB04AD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LP18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proofErr w:type="spellStart"/>
            <w:r>
              <w:t>Martinez</w:t>
            </w:r>
            <w:proofErr w:type="spellEnd"/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2222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666</w:t>
            </w:r>
          </w:p>
        </w:tc>
      </w:tr>
      <w:tr w:rsidR="00D94243" w:rsidTr="001D213C">
        <w:trPr>
          <w:trHeight w:val="256"/>
        </w:trPr>
        <w:tc>
          <w:tcPr>
            <w:tcW w:w="1246" w:type="dxa"/>
            <w:tcBorders>
              <w:lef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AA2</w:t>
            </w:r>
          </w:p>
        </w:tc>
        <w:tc>
          <w:tcPr>
            <w:tcW w:w="1987" w:type="dxa"/>
            <w:tcBorders>
              <w:lef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Santander</w:t>
            </w:r>
          </w:p>
        </w:tc>
        <w:tc>
          <w:tcPr>
            <w:tcW w:w="1559" w:type="dxa"/>
            <w:tcBorders>
              <w:left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998</w:t>
            </w:r>
          </w:p>
        </w:tc>
        <w:tc>
          <w:tcPr>
            <w:tcW w:w="1190" w:type="dxa"/>
            <w:tcBorders>
              <w:left w:val="single" w:sz="2" w:space="0" w:color="000000"/>
              <w:right w:val="single" w:sz="2" w:space="0" w:color="000000"/>
            </w:tcBorders>
            <w:vAlign w:val="bottom"/>
          </w:tcPr>
          <w:p w:rsidR="00D94243" w:rsidRDefault="00D94243" w:rsidP="00D94243">
            <w:pPr>
              <w:jc w:val="center"/>
              <w:rPr>
                <w:rFonts w:hint="eastAsia"/>
              </w:rPr>
            </w:pPr>
            <w:r>
              <w:t>78654</w:t>
            </w:r>
          </w:p>
        </w:tc>
      </w:tr>
      <w:tr w:rsidR="001D213C" w:rsidTr="00BB04AD">
        <w:trPr>
          <w:trHeight w:val="256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1D213C" w:rsidRDefault="001D213C" w:rsidP="001D213C"/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1D213C" w:rsidRDefault="001D213C" w:rsidP="00D94243">
            <w:pPr>
              <w:jc w:val="center"/>
            </w:pP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1D213C" w:rsidRDefault="001D213C" w:rsidP="00D94243">
            <w:pPr>
              <w:jc w:val="center"/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1D213C" w:rsidRDefault="001D213C" w:rsidP="00D94243">
            <w:pPr>
              <w:jc w:val="center"/>
            </w:pPr>
          </w:p>
        </w:tc>
      </w:tr>
    </w:tbl>
    <w:p w:rsidR="00546CD1" w:rsidRDefault="00546CD1">
      <w:pPr>
        <w:rPr>
          <w:rFonts w:hint="eastAsia"/>
        </w:rPr>
      </w:pPr>
    </w:p>
    <w:p w:rsidR="00546CD1" w:rsidRDefault="00546CD1">
      <w:pPr>
        <w:rPr>
          <w:rFonts w:hint="eastAsia"/>
        </w:rPr>
      </w:pPr>
    </w:p>
    <w:p w:rsidR="00546CD1" w:rsidRDefault="00546CD1">
      <w:pPr>
        <w:rPr>
          <w:rFonts w:hint="eastAsia"/>
        </w:rPr>
      </w:pPr>
    </w:p>
    <w:p w:rsidR="001D213C" w:rsidRPr="001D213C" w:rsidRDefault="001D213C" w:rsidP="001D213C">
      <w:pPr>
        <w:rPr>
          <w:rFonts w:hint="eastAsia"/>
        </w:rPr>
      </w:pPr>
    </w:p>
    <w:p w:rsidR="001D213C" w:rsidRPr="001D213C" w:rsidRDefault="001D213C" w:rsidP="001D213C">
      <w:pPr>
        <w:rPr>
          <w:rFonts w:hint="eastAsia"/>
        </w:rPr>
      </w:pPr>
    </w:p>
    <w:p w:rsidR="001D213C" w:rsidRPr="001D213C" w:rsidRDefault="001D213C" w:rsidP="001D213C">
      <w:pPr>
        <w:rPr>
          <w:rFonts w:hint="eastAsia"/>
        </w:rPr>
      </w:pPr>
    </w:p>
    <w:p w:rsidR="001D213C" w:rsidRPr="001D213C" w:rsidRDefault="001D213C" w:rsidP="001D213C">
      <w:pPr>
        <w:rPr>
          <w:rFonts w:hint="eastAsia"/>
        </w:rPr>
      </w:pPr>
    </w:p>
    <w:p w:rsidR="001D213C" w:rsidRDefault="001D213C" w:rsidP="001D213C">
      <w:pPr>
        <w:rPr>
          <w:rFonts w:hint="eastAsia"/>
        </w:rPr>
      </w:pPr>
    </w:p>
    <w:p w:rsidR="001D213C" w:rsidRPr="001D213C" w:rsidRDefault="001D213C" w:rsidP="001D213C">
      <w:pPr>
        <w:tabs>
          <w:tab w:val="left" w:pos="2356"/>
        </w:tabs>
        <w:rPr>
          <w:rFonts w:hint="eastAsia"/>
        </w:rPr>
      </w:pPr>
      <w:r>
        <w:rPr>
          <w:rFonts w:hint="eastAsia"/>
        </w:rPr>
        <w:tab/>
      </w:r>
    </w:p>
    <w:tbl>
      <w:tblPr>
        <w:tblStyle w:val="Tablaconcuadrcul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1D213C" w:rsidTr="00C66632">
        <w:tc>
          <w:tcPr>
            <w:tcW w:w="1555" w:type="dxa"/>
          </w:tcPr>
          <w:p w:rsidR="001D213C" w:rsidRDefault="001D213C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Sucursales</w:t>
            </w:r>
          </w:p>
        </w:tc>
      </w:tr>
      <w:tr w:rsidR="001D213C" w:rsidTr="00C66632">
        <w:tc>
          <w:tcPr>
            <w:tcW w:w="1555" w:type="dxa"/>
          </w:tcPr>
          <w:p w:rsidR="001D213C" w:rsidRDefault="001D213C" w:rsidP="00C66632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ID_sucursales</w:t>
            </w:r>
            <w:proofErr w:type="spellEnd"/>
          </w:p>
        </w:tc>
      </w:tr>
      <w:tr w:rsidR="001D213C" w:rsidTr="00C66632">
        <w:tc>
          <w:tcPr>
            <w:tcW w:w="1555" w:type="dxa"/>
          </w:tcPr>
          <w:p w:rsidR="001D213C" w:rsidRDefault="001D213C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1D213C" w:rsidTr="00C66632">
        <w:trPr>
          <w:trHeight w:val="120"/>
        </w:trPr>
        <w:tc>
          <w:tcPr>
            <w:tcW w:w="1555" w:type="dxa"/>
          </w:tcPr>
          <w:p w:rsidR="001D213C" w:rsidRDefault="001D213C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Tel.</w:t>
            </w:r>
          </w:p>
        </w:tc>
      </w:tr>
      <w:tr w:rsidR="001D213C" w:rsidTr="00C66632">
        <w:trPr>
          <w:trHeight w:val="120"/>
        </w:trPr>
        <w:tc>
          <w:tcPr>
            <w:tcW w:w="1555" w:type="dxa"/>
          </w:tcPr>
          <w:p w:rsidR="001D213C" w:rsidRDefault="001D213C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ID_C</w:t>
            </w:r>
            <w:r>
              <w:rPr>
                <w:rFonts w:ascii="Arial" w:hAnsi="Arial"/>
                <w:sz w:val="20"/>
              </w:rPr>
              <w:t xml:space="preserve"> FK</w:t>
            </w:r>
          </w:p>
        </w:tc>
      </w:tr>
    </w:tbl>
    <w:tbl>
      <w:tblPr>
        <w:tblStyle w:val="Tablaconcuadrcula"/>
        <w:tblpPr w:leftFromText="141" w:rightFromText="141" w:vertAnchor="text" w:horzAnchor="page" w:tblpX="4745" w:tblpY="15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Docentes</w:t>
            </w:r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ID_C</w:t>
            </w:r>
          </w:p>
        </w:tc>
      </w:tr>
      <w:tr w:rsidR="001D213C" w:rsidTr="001D213C"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</w:t>
            </w:r>
          </w:p>
        </w:tc>
      </w:tr>
      <w:tr w:rsidR="001D213C" w:rsidTr="001D213C">
        <w:trPr>
          <w:trHeight w:val="120"/>
        </w:trPr>
        <w:tc>
          <w:tcPr>
            <w:tcW w:w="1555" w:type="dxa"/>
          </w:tcPr>
          <w:p w:rsidR="001D213C" w:rsidRDefault="001D213C" w:rsidP="001D213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Estado</w:t>
            </w:r>
          </w:p>
        </w:tc>
      </w:tr>
    </w:tbl>
    <w:p w:rsidR="001D213C" w:rsidRPr="001D213C" w:rsidRDefault="001D213C" w:rsidP="001D213C">
      <w:pPr>
        <w:tabs>
          <w:tab w:val="left" w:pos="2356"/>
        </w:tabs>
        <w:rPr>
          <w:rFonts w:hint="eastAsia"/>
        </w:rPr>
      </w:pPr>
      <w:r>
        <w:t xml:space="preserve">                        </w:t>
      </w:r>
    </w:p>
    <w:p w:rsidR="001D213C" w:rsidRPr="001D213C" w:rsidRDefault="001D213C" w:rsidP="001D213C">
      <w:pPr>
        <w:tabs>
          <w:tab w:val="left" w:pos="2356"/>
        </w:tabs>
        <w:rPr>
          <w:rFonts w:hint="eastAsia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45BD0" wp14:editId="3B83159A">
                <wp:simplePos x="0" y="0"/>
                <wp:positionH relativeFrom="column">
                  <wp:posOffset>994410</wp:posOffset>
                </wp:positionH>
                <wp:positionV relativeFrom="paragraph">
                  <wp:posOffset>153865</wp:posOffset>
                </wp:positionV>
                <wp:extent cx="1263162" cy="505705"/>
                <wp:effectExtent l="38100" t="0" r="13335" b="104140"/>
                <wp:wrapNone/>
                <wp:docPr id="67195002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162" cy="5057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F7D5" id="Conector: angular 1" o:spid="_x0000_s1026" type="#_x0000_t34" style="position:absolute;margin-left:78.3pt;margin-top:12.1pt;width:99.45pt;height:39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rxxQEAAMoDAAAOAAAAZHJzL2Uyb0RvYy54bWysU8tu2zAQvBfIPxC8x3oEdgvBcg5OH4ei&#10;DZr0A2hqaRHlCyRrSX/fJWUrQdvkUPSyoMid2Z3Z1fZ21IqcwAdpTUurVUkJGG47aY4t/f744fod&#10;JSEy0zFlDbR0gkBvd1dvtoNroLa9VR14giQmNINraR+ja4oi8B40CyvrwOCjsF6ziJ/+WHSeDciu&#10;VVGX5aYYrO+ctxxCwNu7+ZHuMr8QwONXIQJEolqKvcUcfY6HFIvdljVHz1wv+bkN9g9daCYNFl2o&#10;7lhk5KeXf1Bpyb0NVsQVt7qwQkgOWQOqqcrf1Dz0zEHWguYEt9gU/h8t/3Lam3uPNgwuNMHd+6Ri&#10;FF4ToaT7hDPNurBTMmbbpsU2GCPheFnVm5tqU1PC8W1drt+W6+RrMfMkPudD/AhWk3Ro6QFM3Ftj&#10;cDrW32R+dvoc4gy6JCegMilGJtV705E4OVyh6CUzRwXnGimleGo+n+KkYIZ/A0Fkh03WuUzeK9gr&#10;T04MN6L7US0smJkgQiq1gMrXQefcBIO8awtwNu3Fakt2rmhNXIBaGuv/VjWOl1bFnH9RPWtNsg+2&#10;m/Iosx24MHkG5+VOG/n8O8OffsHdLwAAAP//AwBQSwMEFAAGAAgAAAAhACPorcriAAAACgEAAA8A&#10;AABkcnMvZG93bnJldi54bWxMj0FLw0AQhe+C/2EZwUuxG1MTSsymFEEPHgqNCnrbJmMSzM6m2W2z&#10;9dd3PNXj4328+SZfBdOLI46us6Tgfh6BQKps3VGj4P3t+W4JwnlNte4toYITOlgV11e5zmo70RaP&#10;pW8Ej5DLtILW+yGT0lUtGu3mdkDi7tuORnuOYyPrUU88bnoZR1Eqje6IL7R6wKcWq5/yYBTs/WuY&#10;/a6/Ttv9JnxgWW6ml8+ZUrc3Yf0IwmPwFxj+9FkdCnba2QPVTvSckzRlVEH8EINgYJEkCYgdN9Fi&#10;CbLI5f8XijMAAAD//wMAUEsBAi0AFAAGAAgAAAAhALaDOJL+AAAA4QEAABMAAAAAAAAAAAAAAAAA&#10;AAAAAFtDb250ZW50X1R5cGVzXS54bWxQSwECLQAUAAYACAAAACEAOP0h/9YAAACUAQAACwAAAAAA&#10;AAAAAAAAAAAvAQAAX3JlbHMvLnJlbHNQSwECLQAUAAYACAAAACEAXkv68cUBAADKAwAADgAAAAAA&#10;AAAAAAAAAAAuAgAAZHJzL2Uyb0RvYy54bWxQSwECLQAUAAYACAAAACEAI+ityuIAAAAKAQAADwAA&#10;AAAAAAAAAAAAAAAfBAAAZHJzL2Rvd25yZXYueG1sUEsFBgAAAAAEAAQA8wAAAC4FAAAAAA==&#10;" strokecolor="black [3200]" strokeweight="1pt">
                <v:stroke endarrow="block"/>
              </v:shape>
            </w:pict>
          </mc:Fallback>
        </mc:AlternateContent>
      </w:r>
    </w:p>
    <w:sectPr w:rsidR="001D213C" w:rsidRPr="001D213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45FA" w:rsidRDefault="005645FA" w:rsidP="00003FF8">
      <w:pPr>
        <w:rPr>
          <w:rFonts w:hint="eastAsia"/>
        </w:rPr>
      </w:pPr>
      <w:r>
        <w:separator/>
      </w:r>
    </w:p>
  </w:endnote>
  <w:endnote w:type="continuationSeparator" w:id="0">
    <w:p w:rsidR="005645FA" w:rsidRDefault="005645FA" w:rsidP="00003F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45FA" w:rsidRDefault="005645FA" w:rsidP="00003FF8">
      <w:pPr>
        <w:rPr>
          <w:rFonts w:hint="eastAsia"/>
        </w:rPr>
      </w:pPr>
      <w:r>
        <w:separator/>
      </w:r>
    </w:p>
  </w:footnote>
  <w:footnote w:type="continuationSeparator" w:id="0">
    <w:p w:rsidR="005645FA" w:rsidRDefault="005645FA" w:rsidP="00003F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F8"/>
    <w:rsid w:val="00003FF8"/>
    <w:rsid w:val="001D213C"/>
    <w:rsid w:val="004B09BE"/>
    <w:rsid w:val="00546CD1"/>
    <w:rsid w:val="005645FA"/>
    <w:rsid w:val="007C3270"/>
    <w:rsid w:val="00D9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D4DC"/>
  <w15:docId w15:val="{6730C6BE-6805-4AA4-B7AE-0587D06E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03F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03FF8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03F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3FF8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7C3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PracticaCardinalid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4EE9E249F4241B3EEE050BCC9E442" ma:contentTypeVersion="0" ma:contentTypeDescription="Crear nuevo documento." ma:contentTypeScope="" ma:versionID="f77486fb4fca2c9478ae74c5833279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FCC43D-3202-4140-940E-1BB7D202C9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C6565-6B3D-4CD0-B90D-6D498CFFB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C3C5E6-B61C-48A7-9CC6-95F910546E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PracticaCardinalidad</Template>
  <TotalTime>47</TotalTime>
  <Pages>3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2</cp:revision>
  <dcterms:created xsi:type="dcterms:W3CDTF">2025-04-01T00:45:00Z</dcterms:created>
  <dcterms:modified xsi:type="dcterms:W3CDTF">2025-04-04T16:29:00Z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0x0101003374EE9E249F4241B3EEE050BCC9E442</vt:lpwstr>
  </property>
</Properties>
</file>